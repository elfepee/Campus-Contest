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184664" w:rsidRPr="00A85B6F" w14:paraId="28FE0147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5994"/>
            </w:tblGrid>
            <w:tr w:rsidR="00184664" w:rsidRPr="00A85B6F" w14:paraId="7A58C767" w14:textId="77777777" w:rsidTr="00A7360F">
              <w:trPr>
                <w:trHeight w:hRule="exact" w:val="5497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27597640" w14:textId="4220FCD0" w:rsidR="00184664" w:rsidRPr="00A85B6F" w:rsidRDefault="00184664" w:rsidP="009C6768">
                  <w:pPr>
                    <w:pStyle w:val="Titre2"/>
                  </w:pPr>
                  <w:bookmarkStart w:id="0" w:name="_GoBack" w:colFirst="2" w:colLast="2"/>
                </w:p>
                <w:p w14:paraId="2E1A38D6" w14:textId="1CEA54E9" w:rsidR="006F5E7B" w:rsidRPr="00426AFB" w:rsidRDefault="007A0B3D" w:rsidP="00477257">
                  <w:pPr>
                    <w:pStyle w:val="Titre3"/>
                    <w:tabs>
                      <w:tab w:val="center" w:pos="2637"/>
                    </w:tabs>
                    <w:jc w:val="both"/>
                    <w:rPr>
                      <w:b w:val="0"/>
                      <w:bCs/>
                    </w:rPr>
                  </w:pPr>
                  <w:r w:rsidRPr="00426AFB">
                    <w:rPr>
                      <w:b w:val="0"/>
                      <w:bCs/>
                    </w:rPr>
                    <w:t xml:space="preserve">- </w:t>
                  </w:r>
                  <w:r w:rsidR="00A7360F" w:rsidRPr="00426AFB">
                    <w:rPr>
                      <w:b w:val="0"/>
                      <w:bCs/>
                    </w:rPr>
                    <w:t>Photoshop</w:t>
                  </w:r>
                  <w:r w:rsidR="00477257">
                    <w:rPr>
                      <w:b w:val="0"/>
                      <w:bCs/>
                    </w:rPr>
                    <w:tab/>
                  </w:r>
                </w:p>
                <w:p w14:paraId="3B388F21" w14:textId="16D8038C" w:rsidR="00A7360F" w:rsidRPr="00426AFB" w:rsidRDefault="00A7360F" w:rsidP="007A0B3D">
                  <w:pPr>
                    <w:pStyle w:val="Titre3"/>
                    <w:jc w:val="both"/>
                    <w:rPr>
                      <w:b w:val="0"/>
                      <w:bCs/>
                    </w:rPr>
                  </w:pPr>
                  <w:r w:rsidRPr="00426AFB">
                    <w:rPr>
                      <w:b w:val="0"/>
                      <w:bCs/>
                    </w:rPr>
                    <w:t>- Langage de programmation (C, Python, HTML/CSS)</w:t>
                  </w:r>
                </w:p>
                <w:p w14:paraId="780CD212" w14:textId="45D3CD98" w:rsidR="00A7360F" w:rsidRPr="00426AFB" w:rsidRDefault="00A7360F" w:rsidP="007A0B3D">
                  <w:pPr>
                    <w:pStyle w:val="Titre3"/>
                    <w:jc w:val="both"/>
                    <w:rPr>
                      <w:b w:val="0"/>
                      <w:bCs/>
                    </w:rPr>
                  </w:pPr>
                  <w:r w:rsidRPr="00426AFB">
                    <w:rPr>
                      <w:b w:val="0"/>
                      <w:bCs/>
                    </w:rPr>
                    <w:t>- Suite Office</w:t>
                  </w:r>
                </w:p>
                <w:p w14:paraId="206E73F5" w14:textId="7BC7F90E" w:rsidR="00184664" w:rsidRPr="00426AFB" w:rsidRDefault="007A0B3D" w:rsidP="007A0B3D">
                  <w:pPr>
                    <w:pStyle w:val="Titre3"/>
                    <w:jc w:val="both"/>
                    <w:rPr>
                      <w:b w:val="0"/>
                      <w:bCs/>
                    </w:rPr>
                  </w:pPr>
                  <w:r w:rsidRPr="00426AFB">
                    <w:rPr>
                      <w:b w:val="0"/>
                      <w:bCs/>
                    </w:rPr>
                    <w:t>-</w:t>
                  </w:r>
                  <w:r w:rsidR="004923A4" w:rsidRPr="00426AFB">
                    <w:rPr>
                      <w:b w:val="0"/>
                      <w:bCs/>
                    </w:rPr>
                    <w:t xml:space="preserve"> sérieux</w:t>
                  </w:r>
                  <w:r w:rsidR="00A7360F" w:rsidRPr="00426AFB">
                    <w:rPr>
                      <w:b w:val="0"/>
                      <w:bCs/>
                    </w:rPr>
                    <w:t xml:space="preserve">, </w:t>
                  </w:r>
                  <w:r w:rsidR="004923A4" w:rsidRPr="00426AFB">
                    <w:rPr>
                      <w:b w:val="0"/>
                      <w:bCs/>
                    </w:rPr>
                    <w:t>autonome</w:t>
                  </w:r>
                  <w:r w:rsidR="00A7360F" w:rsidRPr="00426AFB">
                    <w:rPr>
                      <w:b w:val="0"/>
                      <w:bCs/>
                    </w:rPr>
                    <w:t xml:space="preserve"> et ambitieux</w:t>
                  </w:r>
                  <w:r w:rsidR="00501FC4" w:rsidRPr="00426AFB">
                    <w:rPr>
                      <w:b w:val="0"/>
                      <w:bCs/>
                    </w:rPr>
                    <w:t>.</w:t>
                  </w:r>
                </w:p>
                <w:p w14:paraId="1A952559" w14:textId="66C6787C" w:rsidR="00961A44" w:rsidRPr="00426AFB" w:rsidRDefault="00961A44" w:rsidP="007A0B3D">
                  <w:pPr>
                    <w:pStyle w:val="Titre3"/>
                    <w:jc w:val="both"/>
                    <w:rPr>
                      <w:b w:val="0"/>
                      <w:bCs/>
                    </w:rPr>
                  </w:pPr>
                  <w:r w:rsidRPr="00426AFB">
                    <w:rPr>
                      <w:b w:val="0"/>
                      <w:bCs/>
                    </w:rPr>
                    <w:t xml:space="preserve">- Titulaire du permis B </w:t>
                  </w:r>
                </w:p>
                <w:p w14:paraId="67090CE1" w14:textId="3FADC641" w:rsidR="009C6768" w:rsidRDefault="009C6768" w:rsidP="007A0B3D">
                  <w:pPr>
                    <w:pStyle w:val="Titre3"/>
                    <w:jc w:val="both"/>
                  </w:pPr>
                </w:p>
                <w:p w14:paraId="089B908C" w14:textId="4868B31F" w:rsidR="009C6768" w:rsidRDefault="009C6768" w:rsidP="009C6768">
                  <w:pPr>
                    <w:pStyle w:val="Titre3"/>
                    <w:rPr>
                      <w:b w:val="0"/>
                      <w:bCs/>
                      <w:sz w:val="26"/>
                      <w:szCs w:val="26"/>
                    </w:rPr>
                  </w:pPr>
                  <w:r>
                    <w:rPr>
                      <w:b w:val="0"/>
                      <w:bCs/>
                      <w:sz w:val="26"/>
                      <w:szCs w:val="26"/>
                    </w:rPr>
                    <w:t>Centres d’intérêt</w:t>
                  </w:r>
                </w:p>
                <w:p w14:paraId="73AC7696" w14:textId="3102BF4E" w:rsidR="009C6768" w:rsidRPr="00426AFB" w:rsidRDefault="009C6768" w:rsidP="009C6768">
                  <w:pPr>
                    <w:pStyle w:val="Titre3"/>
                    <w:jc w:val="left"/>
                    <w:rPr>
                      <w:b w:val="0"/>
                      <w:bCs/>
                      <w:szCs w:val="20"/>
                    </w:rPr>
                  </w:pPr>
                  <w:r w:rsidRPr="00426AFB">
                    <w:rPr>
                      <w:b w:val="0"/>
                      <w:bCs/>
                      <w:szCs w:val="20"/>
                    </w:rPr>
                    <w:t xml:space="preserve">- </w:t>
                  </w:r>
                  <w:r w:rsidR="00A7360F" w:rsidRPr="00426AFB">
                    <w:rPr>
                      <w:b w:val="0"/>
                      <w:bCs/>
                      <w:szCs w:val="20"/>
                    </w:rPr>
                    <w:t>Basketball</w:t>
                  </w:r>
                </w:p>
                <w:p w14:paraId="5171ED36" w14:textId="5121BC6A" w:rsidR="00A7360F" w:rsidRPr="00426AFB" w:rsidRDefault="00A7360F" w:rsidP="009C6768">
                  <w:pPr>
                    <w:pStyle w:val="Titre3"/>
                    <w:jc w:val="left"/>
                    <w:rPr>
                      <w:b w:val="0"/>
                      <w:bCs/>
                      <w:szCs w:val="20"/>
                    </w:rPr>
                  </w:pPr>
                  <w:r w:rsidRPr="00426AFB">
                    <w:rPr>
                      <w:b w:val="0"/>
                      <w:bCs/>
                      <w:szCs w:val="20"/>
                    </w:rPr>
                    <w:t>- Culture japonaise</w:t>
                  </w:r>
                </w:p>
                <w:p w14:paraId="16461FA7" w14:textId="2799F347" w:rsidR="00A7360F" w:rsidRPr="00426AFB" w:rsidRDefault="00A7360F" w:rsidP="009C6768">
                  <w:pPr>
                    <w:pStyle w:val="Titre3"/>
                    <w:jc w:val="left"/>
                    <w:rPr>
                      <w:b w:val="0"/>
                      <w:bCs/>
                      <w:szCs w:val="20"/>
                    </w:rPr>
                  </w:pPr>
                  <w:r w:rsidRPr="00426AFB">
                    <w:rPr>
                      <w:b w:val="0"/>
                      <w:bCs/>
                      <w:szCs w:val="20"/>
                    </w:rPr>
                    <w:t>- Musique</w:t>
                  </w:r>
                </w:p>
                <w:p w14:paraId="5816B3D9" w14:textId="69FD9842" w:rsidR="00A7360F" w:rsidRPr="00426AFB" w:rsidRDefault="00A7360F" w:rsidP="009C6768">
                  <w:pPr>
                    <w:pStyle w:val="Titre3"/>
                    <w:jc w:val="left"/>
                    <w:rPr>
                      <w:b w:val="0"/>
                      <w:bCs/>
                      <w:szCs w:val="20"/>
                    </w:rPr>
                  </w:pPr>
                  <w:r w:rsidRPr="00426AFB">
                    <w:rPr>
                      <w:b w:val="0"/>
                      <w:bCs/>
                      <w:szCs w:val="20"/>
                    </w:rPr>
                    <w:t>- Cinéma</w:t>
                  </w:r>
                </w:p>
                <w:p w14:paraId="3F033D70" w14:textId="1CC70846" w:rsidR="009C6768" w:rsidRPr="00A85B6F" w:rsidRDefault="009C6768" w:rsidP="007A0B3D">
                  <w:pPr>
                    <w:pStyle w:val="Titre3"/>
                    <w:jc w:val="both"/>
                  </w:pPr>
                </w:p>
              </w:tc>
            </w:tr>
            <w:tr w:rsidR="00184664" w:rsidRPr="00A85B6F" w14:paraId="42D60E82" w14:textId="77777777" w:rsidTr="007A0B3D">
              <w:trPr>
                <w:trHeight w:val="411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5E2F8293" w14:textId="769FF974" w:rsidR="00A7360F" w:rsidRDefault="00BE1A4B" w:rsidP="00A7360F">
                  <w:pPr>
                    <w:pStyle w:val="Titre2"/>
                  </w:pPr>
                  <w:sdt>
                    <w:sdtPr>
                      <w:alias w:val="Expérience :"/>
                      <w:tag w:val="Expérience :"/>
                      <w:id w:val="1217937480"/>
                      <w:placeholder>
                        <w:docPart w:val="92E7783118CD493883E36D4591C0AF8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06941" w:rsidRPr="00C06941">
                        <w:rPr>
                          <w:lang w:bidi="fr-FR"/>
                        </w:rPr>
                        <w:t>EXPÉRIENCE</w:t>
                      </w:r>
                    </w:sdtContent>
                  </w:sdt>
                </w:p>
                <w:p w14:paraId="7231C296" w14:textId="1B78CAE1" w:rsidR="00A7360F" w:rsidRPr="00A7360F" w:rsidRDefault="00A7360F" w:rsidP="00A7360F">
                  <w:pPr>
                    <w:jc w:val="left"/>
                  </w:pPr>
                  <w:r>
                    <w:t>-  Stage chez MBCI en 2015 en maintenance de chaudière industrielle.</w:t>
                  </w:r>
                </w:p>
                <w:p w14:paraId="3F6744F5" w14:textId="46551A83" w:rsidR="00184664" w:rsidRDefault="00A7360F" w:rsidP="00A7360F">
                  <w:pPr>
                    <w:jc w:val="left"/>
                  </w:pPr>
                  <w:r>
                    <w:t xml:space="preserve">-  </w:t>
                  </w:r>
                  <w:r w:rsidR="007A0B3D">
                    <w:t xml:space="preserve">Maïs </w:t>
                  </w:r>
                  <w:r w:rsidR="00501FC4">
                    <w:t xml:space="preserve">l’été 2017 pour Mr. BROGARD à Brain sur </w:t>
                  </w:r>
                  <w:r>
                    <w:t xml:space="preserve">               l</w:t>
                  </w:r>
                  <w:r w:rsidR="00501FC4">
                    <w:t>’Authion.</w:t>
                  </w:r>
                </w:p>
                <w:p w14:paraId="49E6E350" w14:textId="7C6D258B" w:rsidR="00750F70" w:rsidRPr="00A85B6F" w:rsidRDefault="00750F70" w:rsidP="00A7360F">
                  <w:pPr>
                    <w:jc w:val="left"/>
                  </w:pPr>
                  <w:r>
                    <w:t>- équipier polyvalent chez KFC (novembre – aujourd’hui)</w:t>
                  </w:r>
                </w:p>
                <w:p w14:paraId="77CD51F4" w14:textId="77777777" w:rsidR="00184664" w:rsidRPr="00A85B6F" w:rsidRDefault="00BE1A4B" w:rsidP="00CC7AD0">
                  <w:pPr>
                    <w:pStyle w:val="Titre2"/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C9C239382F94404D838E149C735F021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fr-FR"/>
                        </w:rPr>
                        <w:t>Formation</w:t>
                      </w:r>
                    </w:sdtContent>
                  </w:sdt>
                </w:p>
                <w:p w14:paraId="1ACDED83" w14:textId="77777777" w:rsidR="00391E67" w:rsidRDefault="00391E67" w:rsidP="00391E67">
                  <w:r>
                    <w:t>BAC S obtenue en 2019</w:t>
                  </w:r>
                </w:p>
                <w:p w14:paraId="691D7568" w14:textId="77777777" w:rsidR="00391E67" w:rsidRDefault="00391E67" w:rsidP="00391E67">
                  <w:pPr>
                    <w:ind w:left="360"/>
                  </w:pPr>
                  <w:r>
                    <w:t>Piscine de l’école 42 en Aout 2019</w:t>
                  </w:r>
                </w:p>
                <w:p w14:paraId="2A2E072D" w14:textId="77777777" w:rsidR="004670DD" w:rsidRPr="00A85B6F" w:rsidRDefault="001737EA" w:rsidP="00370AAB">
                  <w:pPr>
                    <w:ind w:left="360"/>
                  </w:pPr>
                  <w:r>
                    <w:t xml:space="preserve">En </w:t>
                  </w:r>
                  <w:r w:rsidR="00370AAB">
                    <w:t xml:space="preserve">1ere année </w:t>
                  </w:r>
                  <w:proofErr w:type="spellStart"/>
                  <w:r w:rsidR="00370AAB">
                    <w:t>bachelor</w:t>
                  </w:r>
                  <w:proofErr w:type="spellEnd"/>
                  <w:r w:rsidR="00370AAB">
                    <w:t xml:space="preserve"> informatique de l’IMIE</w:t>
                  </w:r>
                </w:p>
              </w:tc>
            </w:tr>
          </w:tbl>
          <w:p w14:paraId="28F75DCE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4274"/>
            </w:tblGrid>
            <w:tr w:rsidR="00184664" w:rsidRPr="00A85B6F" w14:paraId="45767191" w14:textId="77777777" w:rsidTr="00961A44">
              <w:trPr>
                <w:trHeight w:hRule="exact" w:val="464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4D673BD" w14:textId="77777777" w:rsidR="00184664" w:rsidRPr="00A85B6F" w:rsidRDefault="007A0B3D" w:rsidP="00CC7AD0">
                  <w:pPr>
                    <w:pStyle w:val="Titre2"/>
                  </w:pPr>
                  <w:r w:rsidRPr="00A85B6F">
                    <w:rPr>
                      <w:noProof/>
                      <w:lang w:eastAsia="fr-F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1" locked="0" layoutInCell="1" allowOverlap="1" wp14:anchorId="6402AF0C" wp14:editId="02E7BC9A">
                            <wp:simplePos x="0" y="0"/>
                            <wp:positionH relativeFrom="column">
                              <wp:posOffset>963930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328930" cy="328930"/>
                            <wp:effectExtent l="0" t="0" r="13970" b="13970"/>
                            <wp:wrapTight wrapText="bothSides">
                              <wp:wrapPolygon edited="0">
                                <wp:start x="3753" y="0"/>
                                <wp:lineTo x="0" y="3753"/>
                                <wp:lineTo x="0" y="16263"/>
                                <wp:lineTo x="1251" y="20015"/>
                                <wp:lineTo x="3753" y="21266"/>
                                <wp:lineTo x="17514" y="21266"/>
                                <wp:lineTo x="20015" y="20015"/>
                                <wp:lineTo x="21266" y="16263"/>
                                <wp:lineTo x="21266" y="3753"/>
                                <wp:lineTo x="17514" y="0"/>
                                <wp:lineTo x="3753" y="0"/>
                              </wp:wrapPolygon>
                            </wp:wrapTight>
                            <wp:docPr id="6" name="Groupe 322" descr="Icône de messageri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329184" cy="329184"/>
                                    </a:xfrm>
                                  </wpg:grpSpPr>
                                  <wps:wsp>
                                    <wps:cNvPr id="7" name="Ovale 7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Forme libre 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057" y="87598"/>
                                        <a:ext cx="206375" cy="153988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24B5792" id="Groupe 322" o:spid="_x0000_s1026" alt="Icône de messagerie" style="position:absolute;margin-left:75.9pt;margin-top:9.25pt;width:25.9pt;height:25.9pt;z-index:-251658240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">
                            <v:oval id="Ovale 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" fillcolor="#ffd556 [3204]" strokecolor="black [3213]" strokeweight="1pt">
                              <v:stroke joinstyle="miter"/>
                            </v:oval>
                            <v:shape id="Forme libre 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black [3213]" strokeweight="0">
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<o:lock v:ext="edit" verticies="t"/>
                            </v:shape>
                            <w10:wrap type="tight"/>
                          </v:group>
                        </w:pict>
                      </mc:Fallback>
                    </mc:AlternateContent>
                  </w:r>
                </w:p>
                <w:p w14:paraId="2222F394" w14:textId="77777777" w:rsidR="007A0B3D" w:rsidRDefault="007A0B3D" w:rsidP="007A0B3D">
                  <w:pPr>
                    <w:pStyle w:val="Titre3"/>
                    <w:rPr>
                      <w:noProof/>
                      <w:lang w:eastAsia="fr-FR"/>
                    </w:rPr>
                  </w:pPr>
                  <w:r w:rsidRPr="007A0B3D">
                    <w:t>tristan.meillat@sfr.fr</w:t>
                  </w:r>
                </w:p>
                <w:p w14:paraId="31E7270B" w14:textId="77777777" w:rsidR="007A0B3D" w:rsidRDefault="007A0B3D" w:rsidP="007A0B3D">
                  <w:pPr>
                    <w:pStyle w:val="Titre3"/>
                    <w:rPr>
                      <w:noProof/>
                      <w:lang w:eastAsia="fr-FR"/>
                    </w:rPr>
                  </w:pPr>
                </w:p>
                <w:p w14:paraId="0BD1A645" w14:textId="77777777" w:rsidR="007A0B3D" w:rsidRDefault="007A0B3D" w:rsidP="007A0B3D">
                  <w:pPr>
                    <w:pStyle w:val="Titre3"/>
                  </w:pPr>
                  <w:r w:rsidRPr="00A85B6F">
                    <w:rPr>
                      <w:noProof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32A619AB" wp14:editId="78D5C464">
                            <wp:extent cx="329184" cy="329184"/>
                            <wp:effectExtent l="0" t="0" r="13970" b="13970"/>
                            <wp:docPr id="304" name="Groupe 303" descr="Icône de téléph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38328" cy="338328"/>
                                    </a:xfrm>
                                  </wpg:grpSpPr>
                                  <wps:wsp>
                                    <wps:cNvPr id="2" name="Ovale 2"/>
                                    <wps:cNvSpPr/>
                                    <wps:spPr>
                                      <a:xfrm>
                                        <a:off x="0" y="0"/>
                                        <a:ext cx="338328" cy="338328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Forme libre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245" y="92170"/>
                                        <a:ext cx="223838" cy="153988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FF84EE2" id="Groupe 303" o:spid="_x0000_s1026" alt="Icône de téléphon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KPZrm/cHAAAFaQAAA4AAAAAAAAAAAAAAAAALgIAAGRycy9lMm9Eb2MueG1sUEsB&#10;Ai0AFAAGAAgAAAAhAGhHG9DYAAAAAwEAAA8AAAAAAAAAAAAAAAAANh8AAGRycy9kb3ducmV2Lnht&#10;bFBLBQYAAAAABAAEAPMAAAA7IAAAAAA=&#10;">
                            <v:oval id="Ovale 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" fillcolor="#ffd556 [3204]" strokecolor="black [3213]" strokeweight="1pt">
                              <v:stroke joinstyle="miter"/>
                            </v:oval>
                            <v:shape id="Forme libre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black [3213]" strokeweight="0">
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4BB14D00" w14:textId="77777777" w:rsidR="00184664" w:rsidRDefault="00C721D9" w:rsidP="007A0B3D">
                  <w:pPr>
                    <w:pStyle w:val="Titre3"/>
                  </w:pPr>
                  <w:r>
                    <w:t>06 21 62 85 97</w:t>
                  </w:r>
                </w:p>
                <w:p w14:paraId="051E533E" w14:textId="77777777" w:rsidR="00EE4B13" w:rsidRDefault="00EE4B13" w:rsidP="007A0B3D">
                  <w:pPr>
                    <w:pStyle w:val="Titre3"/>
                  </w:pPr>
                  <w:r>
                    <w:rPr>
                      <w:noProof/>
                    </w:rPr>
                    <w:drawing>
                      <wp:inline distT="0" distB="0" distL="0" distR="0" wp14:anchorId="28348223" wp14:editId="16F60E24">
                        <wp:extent cx="352288" cy="352288"/>
                        <wp:effectExtent l="0" t="0" r="0" b="0"/>
                        <wp:docPr id="4" name="Graphique 4" descr="Rose des vent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mapcompass.sv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610" cy="354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AF38B6" w14:textId="77777777" w:rsidR="00961A44" w:rsidRDefault="00961A44" w:rsidP="007A0B3D">
                  <w:pPr>
                    <w:pStyle w:val="Titre3"/>
                  </w:pPr>
                  <w:r>
                    <w:t xml:space="preserve">7 ter rue des meuniers 49124 </w:t>
                  </w:r>
                </w:p>
                <w:p w14:paraId="04E44D4F" w14:textId="149A2CA3" w:rsidR="00961A44" w:rsidRPr="00A85B6F" w:rsidRDefault="00961A44" w:rsidP="007A0B3D">
                  <w:pPr>
                    <w:pStyle w:val="Titre3"/>
                  </w:pPr>
                  <w:r>
                    <w:t xml:space="preserve">Le Plessis </w:t>
                  </w:r>
                  <w:proofErr w:type="spellStart"/>
                  <w:r>
                    <w:t>Grammoire</w:t>
                  </w:r>
                  <w:proofErr w:type="spellEnd"/>
                </w:p>
              </w:tc>
            </w:tr>
            <w:tr w:rsidR="00184664" w:rsidRPr="00A85B6F" w14:paraId="55938FE4" w14:textId="77777777" w:rsidTr="007A0B3D">
              <w:trPr>
                <w:trHeight w:hRule="exact" w:val="96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eau de disposition de coordonnées"/>
                  </w:tblPr>
                  <w:tblGrid>
                    <w:gridCol w:w="1777"/>
                    <w:gridCol w:w="1777"/>
                  </w:tblGrid>
                  <w:tr w:rsidR="00184664" w:rsidRPr="00A85B6F" w14:paraId="7B0253FA" w14:textId="77777777" w:rsidTr="00991300"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6BEFA569" w14:textId="77777777" w:rsidR="00184664" w:rsidRPr="00A85B6F" w:rsidRDefault="00184664" w:rsidP="00CC7AD0">
                        <w:pPr>
                          <w:pStyle w:val="Titre3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63A98FE6" w14:textId="77777777" w:rsidR="00184664" w:rsidRPr="00A85B6F" w:rsidRDefault="00184664" w:rsidP="00CC7AD0">
                        <w:pPr>
                          <w:pStyle w:val="Titre3"/>
                        </w:pPr>
                      </w:p>
                    </w:tc>
                  </w:tr>
                  <w:tr w:rsidR="00184664" w:rsidRPr="00A85B6F" w14:paraId="4BED637D" w14:textId="77777777" w:rsidTr="00991300"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235C8D77" w14:textId="77777777" w:rsidR="00184664" w:rsidRPr="00991300" w:rsidRDefault="00184664" w:rsidP="00991300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30ABDA95" w14:textId="77777777" w:rsidR="00184664" w:rsidRPr="00A85B6F" w:rsidRDefault="00184664" w:rsidP="00991300"/>
                    </w:tc>
                  </w:tr>
                  <w:tr w:rsidR="00184664" w:rsidRPr="00A85B6F" w14:paraId="193494FA" w14:textId="77777777" w:rsidTr="00991300"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6D0E98AF" w14:textId="77777777" w:rsidR="00184664" w:rsidRPr="00A85B6F" w:rsidRDefault="00184664" w:rsidP="00CC7AD0">
                        <w:pPr>
                          <w:pStyle w:val="Titre3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64046F74" w14:textId="77777777" w:rsidR="00184664" w:rsidRPr="00A85B6F" w:rsidRDefault="00184664" w:rsidP="00CC7AD0">
                        <w:pPr>
                          <w:pStyle w:val="Titre3"/>
                        </w:pPr>
                      </w:p>
                    </w:tc>
                  </w:tr>
                  <w:tr w:rsidR="00184664" w:rsidRPr="00A85B6F" w14:paraId="08A22EBA" w14:textId="77777777" w:rsidTr="00991300"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14:paraId="1143FA83" w14:textId="77777777" w:rsidR="00184664" w:rsidRPr="00A85B6F" w:rsidRDefault="00184664" w:rsidP="00991300">
                        <w:pPr>
                          <w:jc w:val="both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14:paraId="77EE3633" w14:textId="77777777" w:rsidR="00184664" w:rsidRPr="00A85B6F" w:rsidRDefault="00184664" w:rsidP="00991300"/>
                    </w:tc>
                  </w:tr>
                </w:tbl>
                <w:p w14:paraId="50E75422" w14:textId="77777777" w:rsidR="00184664" w:rsidRPr="00A85B6F" w:rsidRDefault="00184664" w:rsidP="00991300"/>
              </w:tc>
            </w:tr>
            <w:tr w:rsidR="00184664" w:rsidRPr="00A85B6F" w14:paraId="5807481B" w14:textId="77777777" w:rsidTr="007A0B3D">
              <w:trPr>
                <w:trHeight w:val="236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1903FB1E" w14:textId="77777777" w:rsidR="00184664" w:rsidRPr="00A85B6F" w:rsidRDefault="00BE1A4B" w:rsidP="00CC7AD0">
                  <w:pPr>
                    <w:pStyle w:val="Titre2"/>
                  </w:pPr>
                  <w:sdt>
                    <w:sdtPr>
                      <w:alias w:val="Expérience de bénévolat ou d’animation :"/>
                      <w:tag w:val="Expérience de bénévolat ou d’animation :"/>
                      <w:id w:val="-1093778966"/>
                      <w:placeholder>
                        <w:docPart w:val="E8EB6777B84B4694A0010FF19AF7FD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06941" w:rsidRPr="00C06941">
                        <w:rPr>
                          <w:lang w:bidi="fr-FR"/>
                        </w:rPr>
                        <w:t>EXPÉRIENCE DE BÉNÉVOLAT</w:t>
                      </w:r>
                      <w:r w:rsidR="00184664" w:rsidRPr="00A85B6F">
                        <w:rPr>
                          <w:lang w:bidi="fr-FR"/>
                        </w:rPr>
                        <w:t xml:space="preserve"> ou d’animation</w:t>
                      </w:r>
                    </w:sdtContent>
                  </w:sdt>
                </w:p>
                <w:p w14:paraId="48C566D8" w14:textId="77777777" w:rsidR="004670DD" w:rsidRPr="00A85B6F" w:rsidRDefault="007A0B3D" w:rsidP="007A0B3D">
                  <w:pPr>
                    <w:pStyle w:val="Titre3"/>
                    <w:jc w:val="both"/>
                  </w:pPr>
                  <w:r>
                    <w:t>Coach</w:t>
                  </w:r>
                  <w:r w:rsidR="00991300">
                    <w:t xml:space="preserve"> d’une équipe de benjamine de basket-ball au club ESAB, à Brain sur l’Authion.</w:t>
                  </w:r>
                </w:p>
              </w:tc>
            </w:tr>
          </w:tbl>
          <w:p w14:paraId="2A661345" w14:textId="77777777" w:rsidR="00184664" w:rsidRPr="00A85B6F" w:rsidRDefault="00184664" w:rsidP="00CC7AD0"/>
        </w:tc>
      </w:tr>
    </w:tbl>
    <w:bookmarkEnd w:id="0"/>
    <w:p w14:paraId="3383D803" w14:textId="068FA0EA" w:rsidR="00BA68C1" w:rsidRPr="00A85B6F" w:rsidRDefault="00477257" w:rsidP="004670DD">
      <w:pPr>
        <w:pStyle w:val="Sansinterlign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6DD5AB" wp14:editId="389C6EFE">
            <wp:simplePos x="0" y="0"/>
            <wp:positionH relativeFrom="column">
              <wp:posOffset>106680</wp:posOffset>
            </wp:positionH>
            <wp:positionV relativeFrom="paragraph">
              <wp:posOffset>-8356600</wp:posOffset>
            </wp:positionV>
            <wp:extent cx="760730" cy="978535"/>
            <wp:effectExtent l="0" t="0" r="1270" b="0"/>
            <wp:wrapNone/>
            <wp:docPr id="13" name="Image 13" descr="Une image contenant mur, personne, intérieur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20191012_184652__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7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06A70" wp14:editId="0C66D5B6">
                <wp:simplePos x="0" y="0"/>
                <wp:positionH relativeFrom="margin">
                  <wp:align>left</wp:align>
                </wp:positionH>
                <wp:positionV relativeFrom="paragraph">
                  <wp:posOffset>-8079740</wp:posOffset>
                </wp:positionV>
                <wp:extent cx="971550" cy="107632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D9460DD" w14:textId="7D396A50" w:rsidR="009C6768" w:rsidRDefault="009C6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06A70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0;margin-top:-636.2pt;width:76.5pt;height:84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" filled="f" stroked="f">
                <v:textbox>
                  <w:txbxContent>
                    <w:p w14:paraId="1D9460DD" w14:textId="7D396A50" w:rsidR="009C6768" w:rsidRDefault="009C6768"/>
                  </w:txbxContent>
                </v:textbox>
                <w10:wrap anchorx="margin"/>
              </v:shape>
            </w:pict>
          </mc:Fallback>
        </mc:AlternateContent>
      </w:r>
    </w:p>
    <w:sectPr w:rsidR="00BA68C1" w:rsidRPr="00A85B6F" w:rsidSect="00077363">
      <w:footerReference w:type="default" r:id="rId11"/>
      <w:headerReference w:type="first" r:id="rId12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1ED17" w14:textId="77777777" w:rsidR="00BE1A4B" w:rsidRDefault="00BE1A4B" w:rsidP="008B2920">
      <w:pPr>
        <w:spacing w:after="0" w:line="240" w:lineRule="auto"/>
      </w:pPr>
      <w:r>
        <w:separator/>
      </w:r>
    </w:p>
  </w:endnote>
  <w:endnote w:type="continuationSeparator" w:id="0">
    <w:p w14:paraId="47222420" w14:textId="77777777" w:rsidR="00BE1A4B" w:rsidRDefault="00BE1A4B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B193B" w14:textId="77777777" w:rsidR="00853CE2" w:rsidRDefault="00853CE2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391E67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F8AB7" w14:textId="77777777" w:rsidR="00BE1A4B" w:rsidRDefault="00BE1A4B" w:rsidP="008B2920">
      <w:pPr>
        <w:spacing w:after="0" w:line="240" w:lineRule="auto"/>
      </w:pPr>
      <w:r>
        <w:separator/>
      </w:r>
    </w:p>
  </w:footnote>
  <w:footnote w:type="continuationSeparator" w:id="0">
    <w:p w14:paraId="6836811D" w14:textId="77777777" w:rsidR="00BE1A4B" w:rsidRDefault="00BE1A4B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eau de disposition de l’en-tête"/>
    </w:tblPr>
    <w:tblGrid>
      <w:gridCol w:w="10292"/>
    </w:tblGrid>
    <w:tr w:rsidR="00A85B6F" w14:paraId="40128CA6" w14:textId="77777777" w:rsidTr="00142F58">
      <w:sdt>
        <w:sdtPr>
          <w:alias w:val="Votre nom :"/>
          <w:tag w:val="Votre nom 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514786FE" w14:textId="77777777" w:rsidR="00A85B6F" w:rsidRDefault="00501FC4" w:rsidP="00A85B6F">
              <w:pPr>
                <w:pStyle w:val="Titre1"/>
              </w:pPr>
              <w:r>
                <w:t>Meillat Tristan</w:t>
              </w:r>
            </w:p>
          </w:tc>
        </w:sdtContent>
      </w:sdt>
    </w:tr>
    <w:tr w:rsidR="00142F58" w14:paraId="05491B60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2AA95FF" w14:textId="77777777" w:rsidR="00142F58" w:rsidRDefault="00142F58" w:rsidP="00142F58"/>
      </w:tc>
    </w:tr>
  </w:tbl>
  <w:p w14:paraId="60ABED24" w14:textId="77777777" w:rsidR="00BD5EFB" w:rsidRDefault="00BD5E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01B74"/>
    <w:multiLevelType w:val="hybridMultilevel"/>
    <w:tmpl w:val="E07EC4D2"/>
    <w:lvl w:ilvl="0" w:tplc="6688C9D8">
      <w:start w:val="13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C18DD"/>
    <w:multiLevelType w:val="hybridMultilevel"/>
    <w:tmpl w:val="A5A2EAC2"/>
    <w:lvl w:ilvl="0" w:tplc="69880C2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F110D"/>
    <w:multiLevelType w:val="hybridMultilevel"/>
    <w:tmpl w:val="5D0AAA12"/>
    <w:lvl w:ilvl="0" w:tplc="377E31A2">
      <w:start w:val="13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A7354"/>
    <w:multiLevelType w:val="hybridMultilevel"/>
    <w:tmpl w:val="0512F930"/>
    <w:lvl w:ilvl="0" w:tplc="3598936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E074A"/>
    <w:multiLevelType w:val="hybridMultilevel"/>
    <w:tmpl w:val="82D80842"/>
    <w:lvl w:ilvl="0" w:tplc="1780EA98">
      <w:start w:val="13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C4"/>
    <w:rsid w:val="000243D1"/>
    <w:rsid w:val="00057F04"/>
    <w:rsid w:val="00077363"/>
    <w:rsid w:val="00084BBE"/>
    <w:rsid w:val="000A378C"/>
    <w:rsid w:val="000B14C5"/>
    <w:rsid w:val="0010042F"/>
    <w:rsid w:val="00135C2C"/>
    <w:rsid w:val="00142F58"/>
    <w:rsid w:val="00153ED4"/>
    <w:rsid w:val="001737EA"/>
    <w:rsid w:val="00184664"/>
    <w:rsid w:val="001C7765"/>
    <w:rsid w:val="001F60D3"/>
    <w:rsid w:val="0020741F"/>
    <w:rsid w:val="0027115C"/>
    <w:rsid w:val="00293B83"/>
    <w:rsid w:val="00296962"/>
    <w:rsid w:val="00370AAB"/>
    <w:rsid w:val="00390414"/>
    <w:rsid w:val="00391E67"/>
    <w:rsid w:val="003E1711"/>
    <w:rsid w:val="00426AFB"/>
    <w:rsid w:val="0045425A"/>
    <w:rsid w:val="00463A38"/>
    <w:rsid w:val="004670DD"/>
    <w:rsid w:val="00477257"/>
    <w:rsid w:val="0048346B"/>
    <w:rsid w:val="004923A4"/>
    <w:rsid w:val="004D37CC"/>
    <w:rsid w:val="004E4CA5"/>
    <w:rsid w:val="00501FC4"/>
    <w:rsid w:val="00502D70"/>
    <w:rsid w:val="00510920"/>
    <w:rsid w:val="00517626"/>
    <w:rsid w:val="005B0E81"/>
    <w:rsid w:val="005E5FBD"/>
    <w:rsid w:val="005F4272"/>
    <w:rsid w:val="00630D36"/>
    <w:rsid w:val="006A3CE7"/>
    <w:rsid w:val="006E5FD2"/>
    <w:rsid w:val="006F1734"/>
    <w:rsid w:val="006F5E7B"/>
    <w:rsid w:val="00750F70"/>
    <w:rsid w:val="00781D13"/>
    <w:rsid w:val="00783C41"/>
    <w:rsid w:val="00787503"/>
    <w:rsid w:val="00792967"/>
    <w:rsid w:val="007A0B3D"/>
    <w:rsid w:val="007B4ECF"/>
    <w:rsid w:val="007E7032"/>
    <w:rsid w:val="00833359"/>
    <w:rsid w:val="00853CE2"/>
    <w:rsid w:val="00860491"/>
    <w:rsid w:val="00887A77"/>
    <w:rsid w:val="008B2920"/>
    <w:rsid w:val="008B2DF7"/>
    <w:rsid w:val="008E50FA"/>
    <w:rsid w:val="00905520"/>
    <w:rsid w:val="00922307"/>
    <w:rsid w:val="009244EC"/>
    <w:rsid w:val="00961A44"/>
    <w:rsid w:val="009814C0"/>
    <w:rsid w:val="00984A27"/>
    <w:rsid w:val="00991300"/>
    <w:rsid w:val="009C6768"/>
    <w:rsid w:val="00A213B1"/>
    <w:rsid w:val="00A7360F"/>
    <w:rsid w:val="00A85B6F"/>
    <w:rsid w:val="00A915C8"/>
    <w:rsid w:val="00A920AB"/>
    <w:rsid w:val="00AA3476"/>
    <w:rsid w:val="00AA6B7B"/>
    <w:rsid w:val="00AB540C"/>
    <w:rsid w:val="00AC5D83"/>
    <w:rsid w:val="00AD7654"/>
    <w:rsid w:val="00B15938"/>
    <w:rsid w:val="00B508E8"/>
    <w:rsid w:val="00B67DB0"/>
    <w:rsid w:val="00BA68C1"/>
    <w:rsid w:val="00BD34A5"/>
    <w:rsid w:val="00BD5EFB"/>
    <w:rsid w:val="00BE1A4B"/>
    <w:rsid w:val="00BE2D6E"/>
    <w:rsid w:val="00C06941"/>
    <w:rsid w:val="00C120F7"/>
    <w:rsid w:val="00C35EFB"/>
    <w:rsid w:val="00C721D9"/>
    <w:rsid w:val="00C73037"/>
    <w:rsid w:val="00D2689C"/>
    <w:rsid w:val="00D464FE"/>
    <w:rsid w:val="00D97FFA"/>
    <w:rsid w:val="00DB7602"/>
    <w:rsid w:val="00DF6A6F"/>
    <w:rsid w:val="00E20402"/>
    <w:rsid w:val="00E27B07"/>
    <w:rsid w:val="00E928A3"/>
    <w:rsid w:val="00EB2264"/>
    <w:rsid w:val="00EE3C93"/>
    <w:rsid w:val="00EE4B1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9418D"/>
  <w15:chartTrackingRefBased/>
  <w15:docId w15:val="{B8F9DAD5-2769-4298-8D79-02A9F8D4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Titre1">
    <w:name w:val="heading 1"/>
    <w:basedOn w:val="Normal"/>
    <w:link w:val="Titre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-tte">
    <w:name w:val="header"/>
    <w:basedOn w:val="Normal"/>
    <w:link w:val="En-tteCar"/>
    <w:uiPriority w:val="99"/>
    <w:unhideWhenUsed/>
    <w:rsid w:val="00A85B6F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B6F"/>
  </w:style>
  <w:style w:type="paragraph" w:styleId="Pieddepage">
    <w:name w:val="footer"/>
    <w:basedOn w:val="Normal"/>
    <w:link w:val="PieddepageCar"/>
    <w:uiPriority w:val="99"/>
    <w:unhideWhenUsed/>
    <w:rsid w:val="0051092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920"/>
  </w:style>
  <w:style w:type="character" w:customStyle="1" w:styleId="Titre4Car">
    <w:name w:val="Titre 4 Car"/>
    <w:basedOn w:val="Policepardfaut"/>
    <w:link w:val="Titre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5Car">
    <w:name w:val="Titre 5 Car"/>
    <w:basedOn w:val="Policepardfaut"/>
    <w:link w:val="Titre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edelespacerserv">
    <w:name w:val="Placeholder Text"/>
    <w:basedOn w:val="Policepardfaut"/>
    <w:uiPriority w:val="99"/>
    <w:semiHidden/>
    <w:rsid w:val="004E4CA5"/>
    <w:rPr>
      <w:color w:val="808080"/>
    </w:rPr>
  </w:style>
  <w:style w:type="paragraph" w:styleId="Sansinterligne">
    <w:name w:val="No Spacing"/>
    <w:uiPriority w:val="11"/>
    <w:qFormat/>
    <w:rsid w:val="00F879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8A3"/>
    <w:rPr>
      <w:rFonts w:ascii="Segoe UI" w:hAnsi="Segoe UI" w:cs="Segoe UI"/>
    </w:rPr>
  </w:style>
  <w:style w:type="character" w:styleId="Marquedecommentaire">
    <w:name w:val="annotation reference"/>
    <w:basedOn w:val="Policepardfaut"/>
    <w:uiPriority w:val="99"/>
    <w:semiHidden/>
    <w:unhideWhenUsed/>
    <w:rsid w:val="003904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0414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3904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04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0414"/>
    <w:rPr>
      <w:b/>
      <w:bCs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7A0B3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39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136\AppData\Roaming\Microsoft\Templates\C.V.%20simple%20et%20&#233;pur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E7783118CD493883E36D4591C0AF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C827BA-2AAB-45CC-A0BD-DAF3F6256134}"/>
      </w:docPartPr>
      <w:docPartBody>
        <w:p w:rsidR="001E6C32" w:rsidRDefault="007D45ED">
          <w:pPr>
            <w:pStyle w:val="92E7783118CD493883E36D4591C0AF8A"/>
          </w:pPr>
          <w:r w:rsidRPr="00C06941">
            <w:rPr>
              <w:lang w:bidi="fr-FR"/>
            </w:rPr>
            <w:t>EXPÉRIENCE</w:t>
          </w:r>
        </w:p>
      </w:docPartBody>
    </w:docPart>
    <w:docPart>
      <w:docPartPr>
        <w:name w:val="C9C239382F94404D838E149C735F02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69C737-DA7F-4CA5-9177-347D71238B59}"/>
      </w:docPartPr>
      <w:docPartBody>
        <w:p w:rsidR="001E6C32" w:rsidRDefault="007D45ED">
          <w:pPr>
            <w:pStyle w:val="C9C239382F94404D838E149C735F0211"/>
          </w:pPr>
          <w:r w:rsidRPr="00A85B6F">
            <w:rPr>
              <w:lang w:bidi="fr-FR"/>
            </w:rPr>
            <w:t>Formation</w:t>
          </w:r>
        </w:p>
      </w:docPartBody>
    </w:docPart>
    <w:docPart>
      <w:docPartPr>
        <w:name w:val="E8EB6777B84B4694A0010FF19AF7FD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C24E1B-944F-4435-A218-DFD39A772178}"/>
      </w:docPartPr>
      <w:docPartBody>
        <w:p w:rsidR="001E6C32" w:rsidRDefault="007D45ED">
          <w:pPr>
            <w:pStyle w:val="E8EB6777B84B4694A0010FF19AF7FDA3"/>
          </w:pPr>
          <w:r w:rsidRPr="00C06941">
            <w:rPr>
              <w:lang w:bidi="fr-FR"/>
            </w:rPr>
            <w:t>EXPÉRIENCE DE BÉNÉVOLAT</w:t>
          </w:r>
          <w:r w:rsidRPr="00A85B6F">
            <w:rPr>
              <w:lang w:bidi="fr-FR"/>
            </w:rPr>
            <w:t xml:space="preserve"> ou d’animation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5ED"/>
    <w:rsid w:val="001E6C32"/>
    <w:rsid w:val="00266CAE"/>
    <w:rsid w:val="00352439"/>
    <w:rsid w:val="004A41CF"/>
    <w:rsid w:val="00672E97"/>
    <w:rsid w:val="007D45ED"/>
    <w:rsid w:val="00AB33F0"/>
    <w:rsid w:val="00AC5FEF"/>
    <w:rsid w:val="00BA3D52"/>
    <w:rsid w:val="00CF2C36"/>
    <w:rsid w:val="00E4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0095BDDBBE45938719169A0AF91D02">
    <w:name w:val="790095BDDBBE45938719169A0AF91D02"/>
  </w:style>
  <w:style w:type="paragraph" w:customStyle="1" w:styleId="F40A7F1EE9414439A694ED4687DA0192">
    <w:name w:val="F40A7F1EE9414439A694ED4687DA0192"/>
  </w:style>
  <w:style w:type="paragraph" w:customStyle="1" w:styleId="92E7783118CD493883E36D4591C0AF8A">
    <w:name w:val="92E7783118CD493883E36D4591C0AF8A"/>
  </w:style>
  <w:style w:type="paragraph" w:customStyle="1" w:styleId="8F034E3E33EC45B7B2B459AF49D66012">
    <w:name w:val="8F034E3E33EC45B7B2B459AF49D66012"/>
  </w:style>
  <w:style w:type="paragraph" w:customStyle="1" w:styleId="434F80E2BA554E039A69C3363B81376D">
    <w:name w:val="434F80E2BA554E039A69C3363B81376D"/>
  </w:style>
  <w:style w:type="paragraph" w:customStyle="1" w:styleId="42882A810CB94D8C9734530136576568">
    <w:name w:val="42882A810CB94D8C9734530136576568"/>
  </w:style>
  <w:style w:type="paragraph" w:customStyle="1" w:styleId="D405FB0BAD304E1D9A4D378882C01822">
    <w:name w:val="D405FB0BAD304E1D9A4D378882C01822"/>
  </w:style>
  <w:style w:type="paragraph" w:customStyle="1" w:styleId="2A28C6CD218C445F87E516C4E9BA415B">
    <w:name w:val="2A28C6CD218C445F87E516C4E9BA415B"/>
  </w:style>
  <w:style w:type="paragraph" w:customStyle="1" w:styleId="7613AF69DE9D47A68E87A365BB50D170">
    <w:name w:val="7613AF69DE9D47A68E87A365BB50D170"/>
  </w:style>
  <w:style w:type="paragraph" w:customStyle="1" w:styleId="88BA03D331D9406F9AC3A96A5538B8C0">
    <w:name w:val="88BA03D331D9406F9AC3A96A5538B8C0"/>
  </w:style>
  <w:style w:type="paragraph" w:customStyle="1" w:styleId="7208BBC553634103B16AE7DEC8309914">
    <w:name w:val="7208BBC553634103B16AE7DEC8309914"/>
  </w:style>
  <w:style w:type="paragraph" w:customStyle="1" w:styleId="C9C239382F94404D838E149C735F0211">
    <w:name w:val="C9C239382F94404D838E149C735F0211"/>
  </w:style>
  <w:style w:type="paragraph" w:customStyle="1" w:styleId="FF462977171D41EFB942B00E7CCC0B2B">
    <w:name w:val="FF462977171D41EFB942B00E7CCC0B2B"/>
  </w:style>
  <w:style w:type="paragraph" w:customStyle="1" w:styleId="7C2F98687800483582009BF54BFC3E34">
    <w:name w:val="7C2F98687800483582009BF54BFC3E34"/>
  </w:style>
  <w:style w:type="paragraph" w:customStyle="1" w:styleId="807E6C34A4C344E0AE79ED4B24CBA261">
    <w:name w:val="807E6C34A4C344E0AE79ED4B24CBA261"/>
  </w:style>
  <w:style w:type="paragraph" w:customStyle="1" w:styleId="9012ED2B4DAE423A8613A328236B79C4">
    <w:name w:val="9012ED2B4DAE423A8613A328236B79C4"/>
  </w:style>
  <w:style w:type="paragraph" w:customStyle="1" w:styleId="D6E7EC1121DB450DB1466914786CCDB0">
    <w:name w:val="D6E7EC1121DB450DB1466914786CCDB0"/>
  </w:style>
  <w:style w:type="paragraph" w:customStyle="1" w:styleId="D3EE29741E2F4EE1826A21AB9DCC64FF">
    <w:name w:val="D3EE29741E2F4EE1826A21AB9DCC64FF"/>
  </w:style>
  <w:style w:type="paragraph" w:customStyle="1" w:styleId="EB1C2D74198F4AACA0379C525C1B294C">
    <w:name w:val="EB1C2D74198F4AACA0379C525C1B294C"/>
  </w:style>
  <w:style w:type="paragraph" w:customStyle="1" w:styleId="BD7ED30228474EE28F8972C5849C7ACF">
    <w:name w:val="BD7ED30228474EE28F8972C5849C7ACF"/>
  </w:style>
  <w:style w:type="paragraph" w:customStyle="1" w:styleId="FBECA01E71C7475284D006D91C73CB68">
    <w:name w:val="FBECA01E71C7475284D006D91C73CB68"/>
  </w:style>
  <w:style w:type="paragraph" w:customStyle="1" w:styleId="68499D47D4D44868B47E2FFFEC1CB449">
    <w:name w:val="68499D47D4D44868B47E2FFFEC1CB449"/>
  </w:style>
  <w:style w:type="paragraph" w:customStyle="1" w:styleId="68E8ACAC5B524D7E8E730426FCC6411D">
    <w:name w:val="68E8ACAC5B524D7E8E730426FCC6411D"/>
  </w:style>
  <w:style w:type="paragraph" w:customStyle="1" w:styleId="46F70CD57D1C48E9B8B4129DC0E65C0C">
    <w:name w:val="46F70CD57D1C48E9B8B4129DC0E65C0C"/>
  </w:style>
  <w:style w:type="paragraph" w:customStyle="1" w:styleId="27C66A9B32E04E65A1E1B1E07A8D3311">
    <w:name w:val="27C66A9B32E04E65A1E1B1E07A8D3311"/>
  </w:style>
  <w:style w:type="paragraph" w:customStyle="1" w:styleId="613931043D3B4E49A8B2F7AF31B9518A">
    <w:name w:val="613931043D3B4E49A8B2F7AF31B9518A"/>
  </w:style>
  <w:style w:type="paragraph" w:customStyle="1" w:styleId="94C55631AB5D4FC8B456EECC0E376E0F">
    <w:name w:val="94C55631AB5D4FC8B456EECC0E376E0F"/>
  </w:style>
  <w:style w:type="paragraph" w:customStyle="1" w:styleId="E8EB6777B84B4694A0010FF19AF7FDA3">
    <w:name w:val="E8EB6777B84B4694A0010FF19AF7FDA3"/>
  </w:style>
  <w:style w:type="paragraph" w:customStyle="1" w:styleId="858C681F76D14DF2B53D05F91AE8FA21">
    <w:name w:val="858C681F76D14DF2B53D05F91AE8F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BC11-549B-419E-8C2B-5FD0D367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simple et épuré, conçu par MOO.dotx</Template>
  <TotalTime>99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Meillat Tristan</dc:creator>
  <cp:keywords/>
  <dc:description/>
  <cp:lastModifiedBy>tristan meillat</cp:lastModifiedBy>
  <cp:revision>12</cp:revision>
  <cp:lastPrinted>2016-06-29T01:32:00Z</cp:lastPrinted>
  <dcterms:created xsi:type="dcterms:W3CDTF">2018-02-27T12:20:00Z</dcterms:created>
  <dcterms:modified xsi:type="dcterms:W3CDTF">2019-12-18T09:05:00Z</dcterms:modified>
</cp:coreProperties>
</file>